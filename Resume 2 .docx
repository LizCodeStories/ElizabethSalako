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E5C8" w14:textId="139E94C6" w:rsidR="00CD7D3F" w:rsidRDefault="00930271">
      <w:pPr>
        <w:pStyle w:val="Name"/>
      </w:pPr>
      <w:r>
        <w:t>Elizabeth Salako</w:t>
      </w:r>
    </w:p>
    <w:p w14:paraId="6021E1AA" w14:textId="77777777" w:rsidR="0006048F" w:rsidRDefault="00930271" w:rsidP="00F92B5C">
      <w:pPr>
        <w:pStyle w:val="ContactInfo"/>
        <w:spacing w:line="360" w:lineRule="auto"/>
      </w:pPr>
      <w:r>
        <w:t>Meriden, CT</w:t>
      </w:r>
      <w:r w:rsidR="00977C20">
        <w:t>,</w:t>
      </w:r>
      <w:r>
        <w:t xml:space="preserve"> </w:t>
      </w:r>
      <w:r w:rsidR="00977C20">
        <w:t>06450</w:t>
      </w:r>
      <w:r w:rsidR="0056753E">
        <w:t xml:space="preserve"> </w:t>
      </w:r>
      <w:r>
        <w:t xml:space="preserve">| </w:t>
      </w:r>
      <w:hyperlink r:id="rId8" w:history="1">
        <w:r w:rsidRPr="00391150">
          <w:rPr>
            <w:rStyle w:val="Hyperlink"/>
          </w:rPr>
          <w:t>Elizabethsalako15@gmail.com</w:t>
        </w:r>
      </w:hyperlink>
      <w:r>
        <w:t xml:space="preserve"> | </w:t>
      </w:r>
    </w:p>
    <w:p w14:paraId="5F36528D" w14:textId="17E8FC40" w:rsidR="00930271" w:rsidRDefault="00930271" w:rsidP="00F92B5C">
      <w:pPr>
        <w:pStyle w:val="ContactInfo"/>
        <w:spacing w:line="360" w:lineRule="auto"/>
      </w:pPr>
      <w:r>
        <w:t>(917)</w:t>
      </w:r>
      <w:r w:rsidR="00AF2151">
        <w:t xml:space="preserve"> </w:t>
      </w:r>
      <w:r>
        <w:t>635–2015</w:t>
      </w:r>
      <w:r w:rsidR="00BA3A60">
        <w:t xml:space="preserve"> |</w:t>
      </w:r>
    </w:p>
    <w:p w14:paraId="237D3A42" w14:textId="1B871B91" w:rsidR="00F92B5C" w:rsidRDefault="00000000" w:rsidP="00F92B5C">
      <w:pPr>
        <w:pStyle w:val="ContactInfo"/>
        <w:spacing w:line="360" w:lineRule="auto"/>
      </w:pPr>
      <w:hyperlink r:id="rId9" w:history="1">
        <w:r w:rsidR="00F92B5C" w:rsidRPr="00F92B5C">
          <w:rPr>
            <w:rStyle w:val="Hyperlink"/>
          </w:rPr>
          <w:t>LinkedIn</w:t>
        </w:r>
      </w:hyperlink>
    </w:p>
    <w:sdt>
      <w:sdtPr>
        <w:id w:val="-1534108474"/>
        <w:placeholder>
          <w:docPart w:val="799E2C217FD38C4799617DF34444589A"/>
        </w:placeholder>
        <w:temporary/>
        <w:showingPlcHdr/>
        <w15:appearance w15:val="hidden"/>
      </w:sdtPr>
      <w:sdtContent>
        <w:p w14:paraId="39F47847" w14:textId="77777777" w:rsidR="00F92B5C" w:rsidRDefault="00F92B5C" w:rsidP="00F92B5C">
          <w:pPr>
            <w:pStyle w:val="Heading1"/>
          </w:pPr>
          <w:r>
            <w:t>Education</w:t>
          </w:r>
        </w:p>
      </w:sdtContent>
    </w:sdt>
    <w:p w14:paraId="72B70D3D" w14:textId="77777777" w:rsidR="00F92B5C" w:rsidRPr="00DF56C3" w:rsidRDefault="00F92B5C" w:rsidP="00F92B5C">
      <w:pPr>
        <w:rPr>
          <w:b/>
          <w:bCs/>
        </w:rPr>
      </w:pPr>
      <w:r w:rsidRPr="00DF56C3">
        <w:rPr>
          <w:b/>
          <w:bCs/>
        </w:rPr>
        <w:t>June 2018</w:t>
      </w:r>
    </w:p>
    <w:p w14:paraId="7383C801" w14:textId="77777777" w:rsidR="00F92B5C" w:rsidRDefault="00F92B5C" w:rsidP="00F92B5C">
      <w:r w:rsidRPr="00DF56C3">
        <w:rPr>
          <w:b/>
          <w:bCs/>
          <w:color w:val="53C3C7" w:themeColor="accent4"/>
        </w:rPr>
        <w:t>High School Diploma</w:t>
      </w:r>
      <w:r>
        <w:t>, Francis T. Maloney High School – Meriden, CT</w:t>
      </w:r>
    </w:p>
    <w:p w14:paraId="219CCF78" w14:textId="77777777" w:rsidR="00F92B5C" w:rsidRDefault="00F92B5C" w:rsidP="00F92B5C">
      <w:r>
        <w:t>GPA 3.9</w:t>
      </w:r>
    </w:p>
    <w:p w14:paraId="17CFE0E0" w14:textId="77777777" w:rsidR="00F92B5C" w:rsidRDefault="00F92B5C" w:rsidP="00F92B5C">
      <w:pPr>
        <w:rPr>
          <w:i/>
          <w:iCs/>
        </w:rPr>
      </w:pPr>
      <w:r w:rsidRPr="00DF56C3">
        <w:rPr>
          <w:i/>
          <w:iCs/>
        </w:rPr>
        <w:t>with Honors and Distinction of 25 credits</w:t>
      </w:r>
    </w:p>
    <w:p w14:paraId="1CF2A048" w14:textId="4EF7D54A" w:rsidR="00F92B5C" w:rsidRPr="00DF56C3" w:rsidRDefault="00F92B5C" w:rsidP="00F92B5C">
      <w:pPr>
        <w:rPr>
          <w:b/>
          <w:bCs/>
        </w:rPr>
      </w:pPr>
      <w:r w:rsidRPr="00DF56C3">
        <w:rPr>
          <w:b/>
          <w:bCs/>
        </w:rPr>
        <w:t>January 2020</w:t>
      </w:r>
      <w:r w:rsidR="002A4D09">
        <w:rPr>
          <w:b/>
          <w:bCs/>
        </w:rPr>
        <w:t>-January 2023</w:t>
      </w:r>
    </w:p>
    <w:p w14:paraId="22FBB8C2" w14:textId="11C6AC4B" w:rsidR="00F92B5C" w:rsidRDefault="002A4D09" w:rsidP="00F92B5C">
      <w:r>
        <w:rPr>
          <w:b/>
          <w:bCs/>
          <w:color w:val="53C3C7" w:themeColor="accent4"/>
        </w:rPr>
        <w:t>Undergraduate</w:t>
      </w:r>
      <w:r w:rsidR="00F92B5C">
        <w:rPr>
          <w:b/>
          <w:bCs/>
          <w:color w:val="53C3C7" w:themeColor="accent4"/>
        </w:rPr>
        <w:t xml:space="preserve"> Student</w:t>
      </w:r>
      <w:r w:rsidR="00F92B5C" w:rsidRPr="00DF56C3">
        <w:rPr>
          <w:b/>
          <w:bCs/>
        </w:rPr>
        <w:t>,</w:t>
      </w:r>
      <w:r w:rsidR="00F92B5C">
        <w:t xml:space="preserve"> Middlesex Community College – Middletown, CT</w:t>
      </w:r>
    </w:p>
    <w:p w14:paraId="679ECDBF" w14:textId="4C077E4C" w:rsidR="00F92B5C" w:rsidRDefault="00F92B5C" w:rsidP="00F92B5C">
      <w:r>
        <w:t>Currently pursuing an Associate Degree in Computer Information Technology with Programming Track.</w:t>
      </w:r>
    </w:p>
    <w:p w14:paraId="54C89BCA" w14:textId="2279CC21" w:rsidR="00CD7D3F" w:rsidRDefault="004C0890">
      <w:pPr>
        <w:pStyle w:val="Heading1"/>
      </w:pPr>
      <w:r>
        <w:t xml:space="preserve">Technical </w:t>
      </w:r>
      <w:r w:rsidR="00A50F4A">
        <w:t>experience</w:t>
      </w:r>
    </w:p>
    <w:p w14:paraId="3683EBD9" w14:textId="2A7889BB" w:rsidR="002F6B57" w:rsidRPr="00DF56C3" w:rsidRDefault="007C499A">
      <w:pPr>
        <w:rPr>
          <w:b/>
          <w:bCs/>
        </w:rPr>
      </w:pPr>
      <w:r>
        <w:rPr>
          <w:b/>
          <w:bCs/>
        </w:rPr>
        <w:t xml:space="preserve">Middlesex Community College – </w:t>
      </w:r>
      <w:r w:rsidR="00FE4721">
        <w:rPr>
          <w:b/>
          <w:bCs/>
        </w:rPr>
        <w:t>Middletown, CT</w:t>
      </w:r>
    </w:p>
    <w:p w14:paraId="235DFAFB" w14:textId="386CC02D" w:rsidR="00E80493" w:rsidRDefault="007C499A">
      <w:r>
        <w:rPr>
          <w:b/>
          <w:bCs/>
          <w:color w:val="53C3C7" w:themeColor="accent4"/>
        </w:rPr>
        <w:t>Intern</w:t>
      </w:r>
      <w:r w:rsidR="00FE4721">
        <w:rPr>
          <w:b/>
          <w:bCs/>
          <w:color w:val="53C3C7" w:themeColor="accent4"/>
        </w:rPr>
        <w:t xml:space="preserve"> at the Middlesex Community College Technology Center</w:t>
      </w:r>
      <w:r w:rsidR="00930271" w:rsidRPr="00DF56C3">
        <w:rPr>
          <w:color w:val="53C3C7" w:themeColor="accent4"/>
        </w:rPr>
        <w:t xml:space="preserve"> </w:t>
      </w:r>
      <w:r w:rsidR="00930271">
        <w:t xml:space="preserve">| </w:t>
      </w:r>
      <w:r>
        <w:t xml:space="preserve">September 2022 </w:t>
      </w:r>
      <w:r w:rsidR="00E80493">
        <w:t>–</w:t>
      </w:r>
      <w:r w:rsidR="00930271">
        <w:t xml:space="preserve"> </w:t>
      </w:r>
      <w:r w:rsidR="004E30BA">
        <w:t>October 2022</w:t>
      </w:r>
    </w:p>
    <w:p w14:paraId="28093F62" w14:textId="554CC596" w:rsidR="00E30206" w:rsidRPr="00E30206" w:rsidRDefault="009D6799" w:rsidP="00E30206">
      <w:pPr>
        <w:pStyle w:val="ListBullet"/>
        <w:rPr>
          <w:rFonts w:cstheme="minorHAnsi"/>
        </w:rPr>
      </w:pPr>
      <w:r>
        <w:rPr>
          <w:rFonts w:cstheme="minorHAnsi"/>
          <w:shd w:val="clear" w:color="auto" w:fill="FFFFFF"/>
        </w:rPr>
        <w:t>A</w:t>
      </w:r>
      <w:r w:rsidR="00BA4C14">
        <w:rPr>
          <w:rFonts w:cstheme="minorHAnsi"/>
          <w:shd w:val="clear" w:color="auto" w:fill="FFFFFF"/>
        </w:rPr>
        <w:t>ssist</w:t>
      </w:r>
      <w:r w:rsidR="00E80493" w:rsidRPr="00E80493">
        <w:rPr>
          <w:rFonts w:cstheme="minorHAnsi"/>
          <w:shd w:val="clear" w:color="auto" w:fill="FFFFFF"/>
        </w:rPr>
        <w:t xml:space="preserve"> students, faculty, and staff with </w:t>
      </w:r>
      <w:r w:rsidR="00E30206">
        <w:rPr>
          <w:rFonts w:cstheme="minorHAnsi"/>
          <w:shd w:val="clear" w:color="auto" w:fill="FFFFFF"/>
        </w:rPr>
        <w:t xml:space="preserve">outstanding </w:t>
      </w:r>
      <w:r w:rsidR="00E80493" w:rsidRPr="00E80493">
        <w:rPr>
          <w:rFonts w:cstheme="minorHAnsi"/>
          <w:shd w:val="clear" w:color="auto" w:fill="FFFFFF"/>
        </w:rPr>
        <w:t xml:space="preserve">services </w:t>
      </w:r>
      <w:r w:rsidR="00E30206">
        <w:rPr>
          <w:rFonts w:cstheme="minorHAnsi"/>
          <w:shd w:val="clear" w:color="auto" w:fill="FFFFFF"/>
        </w:rPr>
        <w:t>in</w:t>
      </w:r>
      <w:r w:rsidR="00E80493" w:rsidRPr="00E80493">
        <w:rPr>
          <w:rFonts w:cstheme="minorHAnsi"/>
          <w:shd w:val="clear" w:color="auto" w:fill="FFFFFF"/>
        </w:rPr>
        <w:t xml:space="preserve"> </w:t>
      </w:r>
      <w:r w:rsidR="00E30206">
        <w:rPr>
          <w:rFonts w:cstheme="minorHAnsi"/>
          <w:shd w:val="clear" w:color="auto" w:fill="FFFFFF"/>
        </w:rPr>
        <w:t>booking appointments and responding to emails.</w:t>
      </w:r>
    </w:p>
    <w:p w14:paraId="1A55C76B" w14:textId="1CA73298" w:rsidR="00E30206" w:rsidRPr="00E30206" w:rsidRDefault="00E30206" w:rsidP="00E30206">
      <w:pPr>
        <w:pStyle w:val="ListBullet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Researching and identifying emerging hardware and software technologies. </w:t>
      </w:r>
    </w:p>
    <w:p w14:paraId="29A6AC44" w14:textId="10F9536F" w:rsidR="00E80493" w:rsidRPr="00E80493" w:rsidRDefault="00E80493" w:rsidP="00E80493">
      <w:pPr>
        <w:pStyle w:val="ListBullet"/>
        <w:rPr>
          <w:rFonts w:cstheme="minorHAnsi"/>
        </w:rPr>
      </w:pPr>
      <w:r w:rsidRPr="00E80493">
        <w:rPr>
          <w:rFonts w:cstheme="minorHAnsi"/>
          <w:shd w:val="clear" w:color="auto" w:fill="FFFFFF"/>
        </w:rPr>
        <w:t>Providing my skills in using Microsoft Word, Excel, and Adobe Photoshop to make brochures and posters.</w:t>
      </w:r>
    </w:p>
    <w:p w14:paraId="48028950" w14:textId="759F2BAE" w:rsidR="00E80493" w:rsidRPr="00E80493" w:rsidRDefault="00E80493" w:rsidP="00E80493">
      <w:pPr>
        <w:pStyle w:val="ListBullet"/>
        <w:rPr>
          <w:rFonts w:cstheme="minorHAnsi"/>
        </w:rPr>
      </w:pPr>
      <w:r w:rsidRPr="00E80493">
        <w:rPr>
          <w:rFonts w:cstheme="minorHAnsi"/>
          <w:shd w:val="clear" w:color="auto" w:fill="FFFFFF"/>
        </w:rPr>
        <w:t>Create a welcoming environment for all students, faculty, and staff.</w:t>
      </w:r>
    </w:p>
    <w:p w14:paraId="532BA23C" w14:textId="795CD40D" w:rsidR="00646F81" w:rsidRPr="00E80493" w:rsidRDefault="00646F81" w:rsidP="00E80493">
      <w:pPr>
        <w:pStyle w:val="ListBullet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Assist </w:t>
      </w:r>
      <w:r w:rsidR="003C7A38">
        <w:rPr>
          <w:rFonts w:cstheme="minorHAnsi"/>
          <w:shd w:val="clear" w:color="auto" w:fill="FFFFFF"/>
        </w:rPr>
        <w:t>with</w:t>
      </w:r>
      <w:r>
        <w:rPr>
          <w:rFonts w:cstheme="minorHAnsi"/>
          <w:shd w:val="clear" w:color="auto" w:fill="FFFFFF"/>
        </w:rPr>
        <w:t xml:space="preserve"> Troubleshooting</w:t>
      </w:r>
      <w:r w:rsidR="001002C1">
        <w:rPr>
          <w:rFonts w:cstheme="minorHAnsi"/>
          <w:shd w:val="clear" w:color="auto" w:fill="FFFFFF"/>
        </w:rPr>
        <w:t>.</w:t>
      </w:r>
    </w:p>
    <w:p w14:paraId="4C499487" w14:textId="77777777" w:rsidR="00F92B5C" w:rsidRDefault="00F92B5C" w:rsidP="007C499A">
      <w:pPr>
        <w:rPr>
          <w:b/>
          <w:bCs/>
        </w:rPr>
      </w:pPr>
    </w:p>
    <w:p w14:paraId="4885168D" w14:textId="6B2C364A" w:rsidR="007C499A" w:rsidRPr="00DF56C3" w:rsidRDefault="00646F81" w:rsidP="007C499A">
      <w:pPr>
        <w:rPr>
          <w:b/>
          <w:bCs/>
        </w:rPr>
      </w:pPr>
      <w:r>
        <w:rPr>
          <w:b/>
          <w:bCs/>
        </w:rPr>
        <w:t>Meriden City Hall</w:t>
      </w:r>
      <w:r w:rsidR="00FE4721">
        <w:rPr>
          <w:b/>
          <w:bCs/>
        </w:rPr>
        <w:t xml:space="preserve"> – Meriden, CT</w:t>
      </w:r>
    </w:p>
    <w:p w14:paraId="3831F00B" w14:textId="69514D1C" w:rsidR="007C499A" w:rsidRDefault="007C499A" w:rsidP="007C499A">
      <w:r>
        <w:rPr>
          <w:b/>
          <w:bCs/>
          <w:color w:val="53C3C7" w:themeColor="accent4"/>
        </w:rPr>
        <w:t>IT Department</w:t>
      </w:r>
      <w:r w:rsidR="00AF2151">
        <w:rPr>
          <w:b/>
          <w:bCs/>
          <w:color w:val="53C3C7" w:themeColor="accent4"/>
        </w:rPr>
        <w:t>,</w:t>
      </w:r>
      <w:r>
        <w:rPr>
          <w:b/>
          <w:bCs/>
          <w:color w:val="53C3C7" w:themeColor="accent4"/>
        </w:rPr>
        <w:t xml:space="preserve"> Intern</w:t>
      </w:r>
      <w:r w:rsidRPr="00DF56C3">
        <w:rPr>
          <w:color w:val="53C3C7" w:themeColor="accent4"/>
        </w:rPr>
        <w:t xml:space="preserve"> </w:t>
      </w:r>
      <w:r>
        <w:t>| October 2022</w:t>
      </w:r>
      <w:r w:rsidR="004E30BA">
        <w:t xml:space="preserve">– </w:t>
      </w:r>
      <w:r w:rsidR="002A4D09">
        <w:t>December 2022</w:t>
      </w:r>
    </w:p>
    <w:p w14:paraId="10820635" w14:textId="2B84A619" w:rsidR="007C499A" w:rsidRDefault="00646F81" w:rsidP="007C499A">
      <w:pPr>
        <w:pStyle w:val="ListBullet"/>
      </w:pPr>
      <w:r>
        <w:t>Cooperate</w:t>
      </w:r>
      <w:r w:rsidR="004E30BA">
        <w:t xml:space="preserve"> with Interns and IT staff on projects.</w:t>
      </w:r>
    </w:p>
    <w:p w14:paraId="2B6EE27A" w14:textId="65B80E50" w:rsidR="004E30BA" w:rsidRDefault="004E30BA" w:rsidP="007C499A">
      <w:pPr>
        <w:pStyle w:val="ListBullet"/>
      </w:pPr>
      <w:r>
        <w:lastRenderedPageBreak/>
        <w:t>Support the City Hall</w:t>
      </w:r>
      <w:r w:rsidR="00646F81">
        <w:t xml:space="preserve"> </w:t>
      </w:r>
      <w:r>
        <w:t xml:space="preserve">IT team </w:t>
      </w:r>
      <w:r w:rsidR="00631B22">
        <w:t xml:space="preserve">and other departments </w:t>
      </w:r>
      <w:r w:rsidR="00646F81">
        <w:t>with</w:t>
      </w:r>
      <w:r>
        <w:t xml:space="preserve"> hardwar</w:t>
      </w:r>
      <w:r w:rsidR="00646F81">
        <w:t xml:space="preserve">e and </w:t>
      </w:r>
      <w:r>
        <w:t>software</w:t>
      </w:r>
      <w:r w:rsidR="00646F81">
        <w:t xml:space="preserve"> maintenance.</w:t>
      </w:r>
    </w:p>
    <w:p w14:paraId="2181A6B5" w14:textId="14933EA8" w:rsidR="004E30BA" w:rsidRDefault="004E30BA" w:rsidP="007C499A">
      <w:pPr>
        <w:pStyle w:val="ListBullet"/>
      </w:pPr>
      <w:r>
        <w:t>Repair and recycle types of equipment.</w:t>
      </w:r>
    </w:p>
    <w:p w14:paraId="7E00BB55" w14:textId="288C03C7" w:rsidR="00A50F4A" w:rsidRDefault="00E30206" w:rsidP="00F9247D">
      <w:pPr>
        <w:pStyle w:val="ListBullet"/>
      </w:pPr>
      <w:r>
        <w:t>L</w:t>
      </w:r>
      <w:r w:rsidR="00631B22">
        <w:t>earning to manage</w:t>
      </w:r>
      <w:r w:rsidR="004E30BA">
        <w:t xml:space="preserve"> emails</w:t>
      </w:r>
      <w:r w:rsidR="00631B22">
        <w:t xml:space="preserve"> and tickets</w:t>
      </w:r>
      <w:r w:rsidR="00646F81">
        <w:t>.</w:t>
      </w:r>
    </w:p>
    <w:p w14:paraId="0C9B6B2A" w14:textId="529036B7" w:rsidR="001002C1" w:rsidRDefault="004C0890" w:rsidP="00F9247D">
      <w:pPr>
        <w:pStyle w:val="ListBullet"/>
      </w:pPr>
      <w:r>
        <w:t xml:space="preserve">Traveled to </w:t>
      </w:r>
      <w:r w:rsidR="00631B22">
        <w:t xml:space="preserve">the City of Meriden Fire Station, Senior Center, Health Center, and Hubbard Park Construction Area to assist in installing computer monitors </w:t>
      </w:r>
      <w:r w:rsidR="001002C1">
        <w:t xml:space="preserve">and </w:t>
      </w:r>
      <w:r w:rsidR="00FD3DA4">
        <w:t>configuring the</w:t>
      </w:r>
      <w:r w:rsidR="00631B22">
        <w:t xml:space="preserve"> software</w:t>
      </w:r>
      <w:r w:rsidR="001002C1">
        <w:t>.</w:t>
      </w:r>
    </w:p>
    <w:p w14:paraId="4AD0C4B6" w14:textId="59958A69" w:rsidR="004C0890" w:rsidRDefault="001002C1" w:rsidP="00F9247D">
      <w:pPr>
        <w:pStyle w:val="ListBullet"/>
      </w:pPr>
      <w:r>
        <w:t xml:space="preserve">Assist in </w:t>
      </w:r>
      <w:r w:rsidR="00631B22">
        <w:t xml:space="preserve">adjusting pc settings </w:t>
      </w:r>
      <w:r>
        <w:t>for the Senior Center for the public to use.</w:t>
      </w:r>
    </w:p>
    <w:p w14:paraId="58EBCB50" w14:textId="37E42276" w:rsidR="001002C1" w:rsidRDefault="001002C1" w:rsidP="00F9247D">
      <w:pPr>
        <w:pStyle w:val="ListBullet"/>
      </w:pPr>
      <w:r>
        <w:t>Research and identify emerging technologies, hardware, and software to provide recommendations for my team for improvements.</w:t>
      </w:r>
    </w:p>
    <w:p w14:paraId="460AD7C4" w14:textId="1AFD1008" w:rsidR="001002C1" w:rsidRDefault="001002C1" w:rsidP="00F9247D">
      <w:pPr>
        <w:pStyle w:val="ListBullet"/>
      </w:pPr>
      <w:r>
        <w:t xml:space="preserve">Replace and take apart hardware parts. </w:t>
      </w:r>
    </w:p>
    <w:p w14:paraId="6DB900FE" w14:textId="6D680C34" w:rsidR="00A50F4A" w:rsidRDefault="00A50F4A" w:rsidP="00A50F4A">
      <w:pPr>
        <w:pStyle w:val="Heading1"/>
      </w:pPr>
      <w:r>
        <w:t>experience</w:t>
      </w:r>
    </w:p>
    <w:p w14:paraId="12FDA8BF" w14:textId="7CC47C60" w:rsidR="00A50F4A" w:rsidRDefault="00A50F4A" w:rsidP="00A50F4A">
      <w:pPr>
        <w:rPr>
          <w:b/>
          <w:bCs/>
        </w:rPr>
      </w:pPr>
      <w:r>
        <w:rPr>
          <w:b/>
          <w:bCs/>
        </w:rPr>
        <w:t xml:space="preserve">The Y (YMCA) </w:t>
      </w:r>
      <w:r w:rsidR="00FE4721">
        <w:rPr>
          <w:b/>
          <w:bCs/>
        </w:rPr>
        <w:t>– Meriden, CT</w:t>
      </w:r>
    </w:p>
    <w:p w14:paraId="51B7C4B2" w14:textId="3581A145" w:rsidR="00A50F4A" w:rsidRDefault="00A50F4A" w:rsidP="00A50F4A">
      <w:r>
        <w:rPr>
          <w:b/>
          <w:bCs/>
          <w:color w:val="53C3C7" w:themeColor="accent4"/>
        </w:rPr>
        <w:t xml:space="preserve">Summer Camp Counselor - Part-Time </w:t>
      </w:r>
      <w:r>
        <w:t xml:space="preserve">| </w:t>
      </w:r>
      <w:r w:rsidR="00F92B5C">
        <w:t>June</w:t>
      </w:r>
      <w:r>
        <w:t xml:space="preserve"> 2017 – August 2017</w:t>
      </w:r>
    </w:p>
    <w:p w14:paraId="5222A336" w14:textId="5B60D2EB" w:rsidR="00A50F4A" w:rsidRDefault="00A50F4A" w:rsidP="00A50F4A">
      <w:pPr>
        <w:pStyle w:val="ListBullet"/>
        <w:rPr>
          <w:rFonts w:cstheme="minorHAnsi"/>
        </w:rPr>
      </w:pPr>
      <w:r>
        <w:rPr>
          <w:rFonts w:cstheme="minorHAnsi"/>
          <w:shd w:val="clear" w:color="auto" w:fill="FFFFFF"/>
        </w:rPr>
        <w:t>Provided a safe and positive learning environment for school children K-12.</w:t>
      </w:r>
    </w:p>
    <w:p w14:paraId="15DC2516" w14:textId="4BE2D250" w:rsidR="00A50F4A" w:rsidRPr="00E80493" w:rsidRDefault="00A50F4A" w:rsidP="00A50F4A">
      <w:pPr>
        <w:pStyle w:val="ListBullet"/>
        <w:rPr>
          <w:rFonts w:cstheme="minorHAnsi"/>
        </w:rPr>
      </w:pPr>
      <w:r>
        <w:rPr>
          <w:rFonts w:cstheme="minorHAnsi"/>
          <w:shd w:val="clear" w:color="auto" w:fill="FFFFFF"/>
        </w:rPr>
        <w:t>Planned and implemented engaging learning opportunities.</w:t>
      </w:r>
    </w:p>
    <w:p w14:paraId="398787FF" w14:textId="5F1A5248" w:rsidR="00A50F4A" w:rsidRPr="00E80493" w:rsidRDefault="00A50F4A" w:rsidP="00A50F4A">
      <w:pPr>
        <w:pStyle w:val="ListBullet"/>
        <w:rPr>
          <w:rFonts w:cstheme="minorHAnsi"/>
        </w:rPr>
      </w:pPr>
      <w:r>
        <w:rPr>
          <w:rFonts w:cstheme="minorHAnsi"/>
          <w:shd w:val="clear" w:color="auto" w:fill="FFFFFF"/>
        </w:rPr>
        <w:t>Collaborated with co-counselors and other staff members to share and prepare for events.</w:t>
      </w:r>
    </w:p>
    <w:p w14:paraId="10FF102A" w14:textId="4D42E161" w:rsidR="00706308" w:rsidRPr="00CC3A4E" w:rsidRDefault="00A50F4A" w:rsidP="00CC3A4E">
      <w:pPr>
        <w:pStyle w:val="ListBullet"/>
        <w:rPr>
          <w:rFonts w:cstheme="minorHAnsi"/>
        </w:rPr>
      </w:pPr>
      <w:r>
        <w:rPr>
          <w:rFonts w:cstheme="minorHAnsi"/>
          <w:shd w:val="clear" w:color="auto" w:fill="FFFFFF"/>
        </w:rPr>
        <w:t>Promoted a welcoming environment for all children, parents, and staff members.</w:t>
      </w:r>
    </w:p>
    <w:p w14:paraId="42E36C1B" w14:textId="42385E25" w:rsidR="00FB56B9" w:rsidRDefault="00FB56B9" w:rsidP="00FB56B9">
      <w:pPr>
        <w:pStyle w:val="Heading1"/>
      </w:pPr>
      <w:r>
        <w:t>Relev</w:t>
      </w:r>
      <w:r w:rsidR="00CE7927">
        <w:t>ant</w:t>
      </w:r>
      <w:r>
        <w:t xml:space="preserve"> coursework</w:t>
      </w:r>
    </w:p>
    <w:p w14:paraId="5A17173D" w14:textId="47DFE301" w:rsidR="00FB56B9" w:rsidRDefault="00CE7927" w:rsidP="00CE7927">
      <w:pPr>
        <w:pStyle w:val="ListParagraph"/>
        <w:numPr>
          <w:ilvl w:val="0"/>
          <w:numId w:val="14"/>
        </w:numPr>
      </w:pPr>
      <w:r>
        <w:t>Programming Logic with Java</w:t>
      </w:r>
    </w:p>
    <w:p w14:paraId="73146B70" w14:textId="6A400D49" w:rsidR="00CE7927" w:rsidRDefault="00CE7927" w:rsidP="00CE7927">
      <w:pPr>
        <w:pStyle w:val="ListParagraph"/>
        <w:numPr>
          <w:ilvl w:val="0"/>
          <w:numId w:val="14"/>
        </w:numPr>
      </w:pPr>
      <w:r>
        <w:t>Technical Writing</w:t>
      </w:r>
    </w:p>
    <w:p w14:paraId="364A9498" w14:textId="0694B2D9" w:rsidR="00CE7927" w:rsidRDefault="00CE7927" w:rsidP="00CE7927">
      <w:pPr>
        <w:pStyle w:val="ListParagraph"/>
        <w:numPr>
          <w:ilvl w:val="0"/>
          <w:numId w:val="14"/>
        </w:numPr>
      </w:pPr>
      <w:r>
        <w:t>Calculus 1</w:t>
      </w:r>
    </w:p>
    <w:p w14:paraId="119DD187" w14:textId="057357C0" w:rsidR="00CE7927" w:rsidRDefault="00CE7927" w:rsidP="00CE7927">
      <w:pPr>
        <w:pStyle w:val="ListParagraph"/>
        <w:numPr>
          <w:ilvl w:val="0"/>
          <w:numId w:val="14"/>
        </w:numPr>
      </w:pPr>
      <w:r>
        <w:t>Object-Oriented Programming using Java</w:t>
      </w:r>
    </w:p>
    <w:p w14:paraId="388405C5" w14:textId="5EBE5E4C" w:rsidR="00CE7927" w:rsidRDefault="00CE7927" w:rsidP="00CE7927">
      <w:pPr>
        <w:pStyle w:val="ListParagraph"/>
        <w:numPr>
          <w:ilvl w:val="0"/>
          <w:numId w:val="14"/>
        </w:numPr>
      </w:pPr>
      <w:r>
        <w:t>Database Application</w:t>
      </w:r>
    </w:p>
    <w:p w14:paraId="48348085" w14:textId="07FB1A16" w:rsidR="00CE7927" w:rsidRDefault="00CE7927" w:rsidP="00CE7927">
      <w:pPr>
        <w:pStyle w:val="ListParagraph"/>
        <w:numPr>
          <w:ilvl w:val="0"/>
          <w:numId w:val="14"/>
        </w:numPr>
      </w:pPr>
      <w:r>
        <w:t>Database Design</w:t>
      </w:r>
    </w:p>
    <w:p w14:paraId="53BFC83E" w14:textId="0DCC756B" w:rsidR="00CE7927" w:rsidRDefault="00CE7927" w:rsidP="00CE7927">
      <w:pPr>
        <w:pStyle w:val="ListParagraph"/>
        <w:numPr>
          <w:ilvl w:val="0"/>
          <w:numId w:val="14"/>
        </w:numPr>
      </w:pPr>
      <w:r>
        <w:t xml:space="preserve">Internet Web Design </w:t>
      </w:r>
    </w:p>
    <w:p w14:paraId="5DBFC7A4" w14:textId="1F743871" w:rsidR="00CE7927" w:rsidRDefault="00CE7927" w:rsidP="00CE7927">
      <w:pPr>
        <w:pStyle w:val="ListParagraph"/>
        <w:numPr>
          <w:ilvl w:val="0"/>
          <w:numId w:val="14"/>
        </w:numPr>
      </w:pPr>
      <w:r>
        <w:t>Network Security Fundamentals</w:t>
      </w:r>
    </w:p>
    <w:p w14:paraId="0AC2069A" w14:textId="700DE48E" w:rsidR="00CD7D3F" w:rsidRDefault="00E0512D">
      <w:pPr>
        <w:pStyle w:val="Heading1"/>
      </w:pPr>
      <w:r>
        <w:t>Technical Skillset</w:t>
      </w:r>
    </w:p>
    <w:p w14:paraId="237B8C0D" w14:textId="56A2121F" w:rsidR="00EE2772" w:rsidRDefault="0006682F" w:rsidP="00EE2772">
      <w:pPr>
        <w:pStyle w:val="ListBullet"/>
      </w:pPr>
      <w:r>
        <w:t>SQL (PostgreSQL and Microsoft SQL)</w:t>
      </w:r>
    </w:p>
    <w:p w14:paraId="7F9D5317" w14:textId="03305F56" w:rsidR="00EA528A" w:rsidRDefault="00EA528A" w:rsidP="00EE2772">
      <w:pPr>
        <w:pStyle w:val="ListBullet"/>
      </w:pPr>
      <w:r>
        <w:t>Windows</w:t>
      </w:r>
    </w:p>
    <w:p w14:paraId="71C60569" w14:textId="2AD58C37" w:rsidR="00EA528A" w:rsidRDefault="00EA528A" w:rsidP="00EE2772">
      <w:pPr>
        <w:pStyle w:val="ListBullet"/>
      </w:pPr>
      <w:r>
        <w:t xml:space="preserve">IOS </w:t>
      </w:r>
    </w:p>
    <w:p w14:paraId="5D70DE77" w14:textId="0534A385" w:rsidR="00EA528A" w:rsidRDefault="00401508" w:rsidP="00EE2772">
      <w:pPr>
        <w:pStyle w:val="ListBullet"/>
      </w:pPr>
      <w:r>
        <w:lastRenderedPageBreak/>
        <w:t>macOS</w:t>
      </w:r>
    </w:p>
    <w:p w14:paraId="791FDFEE" w14:textId="6BD35A4F" w:rsidR="00E0512D" w:rsidRDefault="0006682F" w:rsidP="00E0512D">
      <w:pPr>
        <w:pStyle w:val="ListBullet"/>
      </w:pPr>
      <w:r>
        <w:t>Java</w:t>
      </w:r>
    </w:p>
    <w:p w14:paraId="5E4CC989" w14:textId="30EA42D3" w:rsidR="00FB56B9" w:rsidRDefault="00FB56B9" w:rsidP="00E0512D">
      <w:pPr>
        <w:pStyle w:val="ListBullet"/>
      </w:pPr>
      <w:r>
        <w:t>CSS</w:t>
      </w:r>
    </w:p>
    <w:p w14:paraId="261263E2" w14:textId="524384E5" w:rsidR="00FB56B9" w:rsidRDefault="00FB56B9" w:rsidP="00E0512D">
      <w:pPr>
        <w:pStyle w:val="ListBullet"/>
      </w:pPr>
      <w:r>
        <w:t>HTML</w:t>
      </w:r>
    </w:p>
    <w:p w14:paraId="034E3883" w14:textId="355EFB50" w:rsidR="00FB56B9" w:rsidRDefault="00FB56B9" w:rsidP="00E0512D">
      <w:pPr>
        <w:pStyle w:val="ListBullet"/>
      </w:pPr>
      <w:r>
        <w:t>JavaScript</w:t>
      </w:r>
    </w:p>
    <w:p w14:paraId="4162E1EB" w14:textId="520B6E42" w:rsidR="00EE2772" w:rsidRDefault="00EE2772" w:rsidP="00E0512D">
      <w:pPr>
        <w:pStyle w:val="ListBullet"/>
      </w:pPr>
      <w:r>
        <w:t>MySQL</w:t>
      </w:r>
    </w:p>
    <w:p w14:paraId="21E69A32" w14:textId="0B6D0A1F" w:rsidR="00FB56B9" w:rsidRDefault="00FB56B9" w:rsidP="00E0512D">
      <w:pPr>
        <w:pStyle w:val="ListBullet"/>
      </w:pPr>
      <w:r>
        <w:t xml:space="preserve">Adobe </w:t>
      </w:r>
      <w:r w:rsidR="002A4D09">
        <w:t>Cloud</w:t>
      </w:r>
    </w:p>
    <w:p w14:paraId="7C4C635A" w14:textId="3942BDC7" w:rsidR="00FB56B9" w:rsidRDefault="00FB56B9" w:rsidP="00E0512D">
      <w:pPr>
        <w:pStyle w:val="ListBullet"/>
      </w:pPr>
      <w:r>
        <w:t>Web d</w:t>
      </w:r>
      <w:r w:rsidR="002A4D09">
        <w:t>evelopment</w:t>
      </w:r>
    </w:p>
    <w:p w14:paraId="33467905" w14:textId="0F93E320" w:rsidR="00EE2772" w:rsidRDefault="00EE2772" w:rsidP="00E0512D">
      <w:pPr>
        <w:pStyle w:val="ListBullet"/>
      </w:pPr>
      <w:r>
        <w:t xml:space="preserve">Python </w:t>
      </w:r>
    </w:p>
    <w:p w14:paraId="377D0982" w14:textId="4F4FF891" w:rsidR="00465612" w:rsidRDefault="00465612" w:rsidP="00E0512D">
      <w:pPr>
        <w:pStyle w:val="ListBullet"/>
      </w:pPr>
      <w:r>
        <w:t xml:space="preserve">Microsoft </w:t>
      </w:r>
      <w:r w:rsidR="002A4D09">
        <w:t>365</w:t>
      </w:r>
    </w:p>
    <w:p w14:paraId="735A98E4" w14:textId="1BDFDA58" w:rsidR="007C499A" w:rsidRDefault="002A4D09" w:rsidP="00E0512D">
      <w:pPr>
        <w:pStyle w:val="ListBullet"/>
      </w:pPr>
      <w:r>
        <w:t>Hardware and Software</w:t>
      </w:r>
      <w:r w:rsidR="007C499A">
        <w:t xml:space="preserve"> Repair</w:t>
      </w:r>
    </w:p>
    <w:p w14:paraId="19010E48" w14:textId="2B78C450" w:rsidR="007C499A" w:rsidRDefault="007C499A" w:rsidP="00E0512D">
      <w:pPr>
        <w:pStyle w:val="ListBullet"/>
      </w:pPr>
      <w:r>
        <w:t xml:space="preserve">Software Installation </w:t>
      </w:r>
    </w:p>
    <w:p w14:paraId="53100821" w14:textId="5D8C8220" w:rsidR="007C499A" w:rsidRDefault="0006682F" w:rsidP="00E0512D">
      <w:pPr>
        <w:pStyle w:val="ListBullet"/>
      </w:pPr>
      <w:r>
        <w:t>T</w:t>
      </w:r>
      <w:r w:rsidR="007C499A">
        <w:t>roubleshoot</w:t>
      </w:r>
      <w:r>
        <w:t>ing</w:t>
      </w:r>
    </w:p>
    <w:p w14:paraId="66DD331A" w14:textId="77F353ED" w:rsidR="00646F81" w:rsidRDefault="00646F81" w:rsidP="00E0512D">
      <w:pPr>
        <w:pStyle w:val="ListBullet"/>
      </w:pPr>
      <w:r>
        <w:t>Windows Server</w:t>
      </w:r>
    </w:p>
    <w:p w14:paraId="6AF4A523" w14:textId="610B037D" w:rsidR="001002C1" w:rsidRDefault="001002C1" w:rsidP="001002C1">
      <w:pPr>
        <w:pStyle w:val="Heading1"/>
      </w:pPr>
      <w:r>
        <w:t>Skills</w:t>
      </w:r>
    </w:p>
    <w:p w14:paraId="46701910" w14:textId="0148287A" w:rsidR="001002C1" w:rsidRDefault="001002C1" w:rsidP="001002C1">
      <w:pPr>
        <w:pStyle w:val="ListBullet"/>
      </w:pPr>
      <w:r>
        <w:t>Customer service-oriented</w:t>
      </w:r>
    </w:p>
    <w:p w14:paraId="557E63A3" w14:textId="23898892" w:rsidR="001002C1" w:rsidRDefault="001002C1" w:rsidP="001002C1">
      <w:pPr>
        <w:pStyle w:val="ListBullet"/>
      </w:pPr>
      <w:r>
        <w:t xml:space="preserve">Team oriented </w:t>
      </w:r>
    </w:p>
    <w:p w14:paraId="6E490295" w14:textId="5EC7BC9F" w:rsidR="001002C1" w:rsidRDefault="002A4D09" w:rsidP="001002C1">
      <w:pPr>
        <w:pStyle w:val="ListBullet"/>
      </w:pPr>
      <w:r>
        <w:t xml:space="preserve">Professional </w:t>
      </w:r>
      <w:r w:rsidR="001002C1">
        <w:t xml:space="preserve">Retail sales </w:t>
      </w:r>
    </w:p>
    <w:p w14:paraId="50BE649A" w14:textId="1E4FE648" w:rsidR="001002C1" w:rsidRDefault="001002C1" w:rsidP="001002C1">
      <w:pPr>
        <w:pStyle w:val="ListBullet"/>
      </w:pPr>
      <w:r>
        <w:t>Time management</w:t>
      </w:r>
    </w:p>
    <w:p w14:paraId="7A420C74" w14:textId="4D286287" w:rsidR="001002C1" w:rsidRDefault="001002C1" w:rsidP="001002C1">
      <w:pPr>
        <w:pStyle w:val="ListBullet"/>
      </w:pPr>
      <w:r>
        <w:t>Problem-solving</w:t>
      </w:r>
    </w:p>
    <w:p w14:paraId="2158C450" w14:textId="16819AE7" w:rsidR="000A2DC0" w:rsidRDefault="000A2DC0" w:rsidP="001002C1">
      <w:pPr>
        <w:pStyle w:val="ListBullet"/>
      </w:pPr>
      <w:r>
        <w:t>Mathematics</w:t>
      </w:r>
    </w:p>
    <w:p w14:paraId="05205AB3" w14:textId="1E6D7471" w:rsidR="000A2DC0" w:rsidRDefault="000A2DC0" w:rsidP="001002C1">
      <w:pPr>
        <w:pStyle w:val="ListBullet"/>
      </w:pPr>
      <w:r>
        <w:t>Product knowledge</w:t>
      </w:r>
    </w:p>
    <w:p w14:paraId="6818D92E" w14:textId="70F3FAB5" w:rsidR="000A2DC0" w:rsidRDefault="000A2DC0" w:rsidP="001002C1">
      <w:pPr>
        <w:pStyle w:val="ListBullet"/>
      </w:pPr>
      <w:r>
        <w:t>Multitasking</w:t>
      </w:r>
    </w:p>
    <w:p w14:paraId="64D46CB9" w14:textId="2D64FE6E" w:rsidR="000A2DC0" w:rsidRDefault="000A2DC0" w:rsidP="000A2DC0">
      <w:pPr>
        <w:pStyle w:val="ListBullet"/>
        <w:numPr>
          <w:ilvl w:val="0"/>
          <w:numId w:val="0"/>
        </w:numPr>
        <w:ind w:left="216"/>
      </w:pPr>
    </w:p>
    <w:p w14:paraId="4CE792B9" w14:textId="77777777" w:rsidR="001002C1" w:rsidRDefault="001002C1" w:rsidP="001002C1">
      <w:pPr>
        <w:pStyle w:val="ListBullet"/>
        <w:numPr>
          <w:ilvl w:val="0"/>
          <w:numId w:val="0"/>
        </w:numPr>
        <w:ind w:left="216" w:hanging="216"/>
      </w:pPr>
    </w:p>
    <w:p w14:paraId="7BBAD26A" w14:textId="49272F2F" w:rsidR="00FB56B9" w:rsidRDefault="00FB56B9" w:rsidP="00FB56B9">
      <w:pPr>
        <w:pStyle w:val="ListBullet"/>
        <w:numPr>
          <w:ilvl w:val="0"/>
          <w:numId w:val="0"/>
        </w:numPr>
        <w:ind w:left="216" w:hanging="216"/>
      </w:pPr>
    </w:p>
    <w:p w14:paraId="7F49EF85" w14:textId="77777777" w:rsidR="00FB56B9" w:rsidRDefault="00FB56B9" w:rsidP="00FB56B9">
      <w:pPr>
        <w:pStyle w:val="ListBullet"/>
        <w:numPr>
          <w:ilvl w:val="0"/>
          <w:numId w:val="0"/>
        </w:numPr>
        <w:ind w:left="216" w:hanging="216"/>
      </w:pPr>
    </w:p>
    <w:sectPr w:rsidR="00FB56B9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C5A1" w14:textId="77777777" w:rsidR="005762E3" w:rsidRDefault="005762E3">
      <w:r>
        <w:separator/>
      </w:r>
    </w:p>
  </w:endnote>
  <w:endnote w:type="continuationSeparator" w:id="0">
    <w:p w14:paraId="45256586" w14:textId="77777777" w:rsidR="005762E3" w:rsidRDefault="0057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1F3C" w14:textId="77777777" w:rsidR="00CD7D3F" w:rsidRDefault="0089222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B177E" w14:textId="77777777" w:rsidR="005762E3" w:rsidRDefault="005762E3">
      <w:r>
        <w:separator/>
      </w:r>
    </w:p>
  </w:footnote>
  <w:footnote w:type="continuationSeparator" w:id="0">
    <w:p w14:paraId="58580D31" w14:textId="77777777" w:rsidR="005762E3" w:rsidRDefault="00576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C630" w14:textId="77777777" w:rsidR="00CD7D3F" w:rsidRDefault="0089222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0D5FD8" wp14:editId="4122C02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F9D156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7EFF" w14:textId="77777777" w:rsidR="00CD7D3F" w:rsidRDefault="0089222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D336EF6" wp14:editId="6934D3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ADF979" w14:textId="77777777" w:rsidR="00CD7D3F" w:rsidRDefault="00CD7D3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D336EF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AADF979" w14:textId="77777777" w:rsidR="00CD7D3F" w:rsidRDefault="00CD7D3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94009"/>
    <w:multiLevelType w:val="hybridMultilevel"/>
    <w:tmpl w:val="C64A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B1083"/>
    <w:multiLevelType w:val="hybridMultilevel"/>
    <w:tmpl w:val="6BC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26FA2"/>
    <w:multiLevelType w:val="hybridMultilevel"/>
    <w:tmpl w:val="ADD68C7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0961">
    <w:abstractNumId w:val="9"/>
  </w:num>
  <w:num w:numId="2" w16cid:durableId="407659056">
    <w:abstractNumId w:val="13"/>
  </w:num>
  <w:num w:numId="3" w16cid:durableId="1147472607">
    <w:abstractNumId w:val="11"/>
  </w:num>
  <w:num w:numId="4" w16cid:durableId="397290628">
    <w:abstractNumId w:val="7"/>
  </w:num>
  <w:num w:numId="5" w16cid:durableId="1474177883">
    <w:abstractNumId w:val="6"/>
  </w:num>
  <w:num w:numId="6" w16cid:durableId="702751558">
    <w:abstractNumId w:val="5"/>
  </w:num>
  <w:num w:numId="7" w16cid:durableId="2073652463">
    <w:abstractNumId w:val="4"/>
  </w:num>
  <w:num w:numId="8" w16cid:durableId="1934124215">
    <w:abstractNumId w:val="8"/>
  </w:num>
  <w:num w:numId="9" w16cid:durableId="2026516658">
    <w:abstractNumId w:val="3"/>
  </w:num>
  <w:num w:numId="10" w16cid:durableId="844518467">
    <w:abstractNumId w:val="2"/>
  </w:num>
  <w:num w:numId="11" w16cid:durableId="783382294">
    <w:abstractNumId w:val="1"/>
  </w:num>
  <w:num w:numId="12" w16cid:durableId="466050813">
    <w:abstractNumId w:val="0"/>
  </w:num>
  <w:num w:numId="13" w16cid:durableId="2074229288">
    <w:abstractNumId w:val="15"/>
  </w:num>
  <w:num w:numId="14" w16cid:durableId="1749574555">
    <w:abstractNumId w:val="10"/>
  </w:num>
  <w:num w:numId="15" w16cid:durableId="367072767">
    <w:abstractNumId w:val="12"/>
  </w:num>
  <w:num w:numId="16" w16cid:durableId="3681836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71"/>
    <w:rsid w:val="00057826"/>
    <w:rsid w:val="0006048F"/>
    <w:rsid w:val="0006682F"/>
    <w:rsid w:val="00091E5E"/>
    <w:rsid w:val="000A2DC0"/>
    <w:rsid w:val="000C30FC"/>
    <w:rsid w:val="001002C1"/>
    <w:rsid w:val="001A6408"/>
    <w:rsid w:val="001F3105"/>
    <w:rsid w:val="0021389B"/>
    <w:rsid w:val="002565B0"/>
    <w:rsid w:val="002A4D09"/>
    <w:rsid w:val="002F6B57"/>
    <w:rsid w:val="003A5C58"/>
    <w:rsid w:val="003C7A38"/>
    <w:rsid w:val="003D090F"/>
    <w:rsid w:val="00401508"/>
    <w:rsid w:val="00411EFC"/>
    <w:rsid w:val="00452D5A"/>
    <w:rsid w:val="00465612"/>
    <w:rsid w:val="00493E8C"/>
    <w:rsid w:val="004B2E88"/>
    <w:rsid w:val="004C0890"/>
    <w:rsid w:val="004C45F3"/>
    <w:rsid w:val="004E30BA"/>
    <w:rsid w:val="0051389F"/>
    <w:rsid w:val="00550349"/>
    <w:rsid w:val="0056753E"/>
    <w:rsid w:val="005762E3"/>
    <w:rsid w:val="00580DA1"/>
    <w:rsid w:val="005F3AA7"/>
    <w:rsid w:val="00631B22"/>
    <w:rsid w:val="00646F81"/>
    <w:rsid w:val="00706308"/>
    <w:rsid w:val="0078137D"/>
    <w:rsid w:val="007A78E0"/>
    <w:rsid w:val="007C499A"/>
    <w:rsid w:val="007D4C34"/>
    <w:rsid w:val="008065CA"/>
    <w:rsid w:val="0088497E"/>
    <w:rsid w:val="00892226"/>
    <w:rsid w:val="00897B99"/>
    <w:rsid w:val="008C1DFC"/>
    <w:rsid w:val="00900160"/>
    <w:rsid w:val="00927F8E"/>
    <w:rsid w:val="00930271"/>
    <w:rsid w:val="00977C20"/>
    <w:rsid w:val="00986FAA"/>
    <w:rsid w:val="009B421B"/>
    <w:rsid w:val="009D6799"/>
    <w:rsid w:val="00A50F4A"/>
    <w:rsid w:val="00AA104C"/>
    <w:rsid w:val="00AE6045"/>
    <w:rsid w:val="00AF2151"/>
    <w:rsid w:val="00BA3A60"/>
    <w:rsid w:val="00BA4C14"/>
    <w:rsid w:val="00C14F96"/>
    <w:rsid w:val="00CC3A4E"/>
    <w:rsid w:val="00CC5931"/>
    <w:rsid w:val="00CD7D3F"/>
    <w:rsid w:val="00CE7927"/>
    <w:rsid w:val="00D922F1"/>
    <w:rsid w:val="00DF56C3"/>
    <w:rsid w:val="00E0512D"/>
    <w:rsid w:val="00E30206"/>
    <w:rsid w:val="00E449BE"/>
    <w:rsid w:val="00E62D6C"/>
    <w:rsid w:val="00E77E56"/>
    <w:rsid w:val="00E80493"/>
    <w:rsid w:val="00EA528A"/>
    <w:rsid w:val="00ED43A4"/>
    <w:rsid w:val="00EE2772"/>
    <w:rsid w:val="00F0029B"/>
    <w:rsid w:val="00F0210E"/>
    <w:rsid w:val="00F42D84"/>
    <w:rsid w:val="00F63641"/>
    <w:rsid w:val="00F71278"/>
    <w:rsid w:val="00F77F56"/>
    <w:rsid w:val="00F9247D"/>
    <w:rsid w:val="00F92B5C"/>
    <w:rsid w:val="00FB56B9"/>
    <w:rsid w:val="00FD3DA4"/>
    <w:rsid w:val="00FE4721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6627F"/>
  <w15:chartTrackingRefBased/>
  <w15:docId w15:val="{E0959FBE-9E45-AF4C-8E67-8839259A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30271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5C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zabethsalako1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zabeth-salako-11622923a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bethsalako/Library/Containers/com.microsoft.Word/Data/Library/Application%20Support/Microsoft/Office/16.0/DTS/Search/%7b2C324FC0-8733-4744-9BDB-51ACFC57FA90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9E2C217FD38C4799617DF34444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4A016-7E82-BE4D-B1AD-85CE3948C9D9}"/>
      </w:docPartPr>
      <w:docPartBody>
        <w:p w:rsidR="009336DE" w:rsidRDefault="00631BB1" w:rsidP="00631BB1">
          <w:pPr>
            <w:pStyle w:val="799E2C217FD38C4799617DF34444589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906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FB"/>
    <w:rsid w:val="000E464C"/>
    <w:rsid w:val="001324DB"/>
    <w:rsid w:val="00177BE5"/>
    <w:rsid w:val="001970D0"/>
    <w:rsid w:val="002C15B3"/>
    <w:rsid w:val="00305428"/>
    <w:rsid w:val="003C19D4"/>
    <w:rsid w:val="0042045E"/>
    <w:rsid w:val="004E7266"/>
    <w:rsid w:val="004F3E48"/>
    <w:rsid w:val="005B2257"/>
    <w:rsid w:val="00631BB1"/>
    <w:rsid w:val="007D04FB"/>
    <w:rsid w:val="008D4F2F"/>
    <w:rsid w:val="009336DE"/>
    <w:rsid w:val="0094133C"/>
    <w:rsid w:val="00A74C7C"/>
    <w:rsid w:val="00A837B7"/>
    <w:rsid w:val="00A968B1"/>
    <w:rsid w:val="00AA07C6"/>
    <w:rsid w:val="00AA3A74"/>
    <w:rsid w:val="00B851F0"/>
    <w:rsid w:val="00D118FD"/>
    <w:rsid w:val="00E11A18"/>
    <w:rsid w:val="00F40C13"/>
    <w:rsid w:val="00F67E6A"/>
    <w:rsid w:val="00FC5AFC"/>
    <w:rsid w:val="00F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E2C217FD38C4799617DF34444589A">
    <w:name w:val="799E2C217FD38C4799617DF34444589A"/>
    <w:rsid w:val="00631BB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{2C324FC0-8733-4744-9BDB-51ACFC57FA90}tf10002074.dotx</Template>
  <TotalTime>7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Salako, Elizabeth</cp:lastModifiedBy>
  <cp:revision>4</cp:revision>
  <dcterms:created xsi:type="dcterms:W3CDTF">2022-12-12T00:28:00Z</dcterms:created>
  <dcterms:modified xsi:type="dcterms:W3CDTF">2023-01-02T00:20:00Z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